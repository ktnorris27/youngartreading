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1EA161" w14:textId="1E383FCA" w:rsidR="00BD644A" w:rsidRDefault="00BD644A" w:rsidP="00BD644A">
      <w:pPr>
        <w:jc w:val="center"/>
        <w:rPr>
          <w:rStyle w:val="Hyperlink"/>
        </w:rPr>
      </w:pPr>
      <w:r w:rsidRPr="004D421D">
        <w:rPr>
          <w:b/>
          <w:sz w:val="28"/>
        </w:rPr>
        <w:t>Young Art Reading</w:t>
      </w:r>
      <w:r>
        <w:rPr>
          <w:b/>
          <w:sz w:val="28"/>
        </w:rPr>
        <w:t>,</w:t>
      </w:r>
      <w:r w:rsidRPr="004D421D">
        <w:rPr>
          <w:b/>
          <w:sz w:val="28"/>
        </w:rPr>
        <w:t xml:space="preserve"> Expression of Interest Form, 2019/20</w:t>
      </w:r>
    </w:p>
    <w:tbl>
      <w:tblPr>
        <w:tblStyle w:val="TableGrid"/>
        <w:tblpPr w:leftFromText="180" w:rightFromText="180" w:vertAnchor="page" w:horzAnchor="margin" w:tblpY="3517"/>
        <w:tblW w:w="0" w:type="auto"/>
        <w:tblLook w:val="04A0" w:firstRow="1" w:lastRow="0" w:firstColumn="1" w:lastColumn="0" w:noHBand="0" w:noVBand="1"/>
      </w:tblPr>
      <w:tblGrid>
        <w:gridCol w:w="3261"/>
        <w:gridCol w:w="6475"/>
      </w:tblGrid>
      <w:tr w:rsidR="00BD644A" w14:paraId="488E43AB" w14:textId="77777777" w:rsidTr="00BD644A">
        <w:tc>
          <w:tcPr>
            <w:tcW w:w="3261" w:type="dxa"/>
          </w:tcPr>
          <w:p w14:paraId="5B03E3E9" w14:textId="77777777" w:rsidR="00BD644A" w:rsidRPr="00C37919" w:rsidRDefault="00BD644A" w:rsidP="00BD644A">
            <w:pPr>
              <w:spacing w:before="120" w:after="120"/>
              <w:rPr>
                <w:b/>
              </w:rPr>
            </w:pPr>
            <w:r w:rsidRPr="00C37919">
              <w:rPr>
                <w:b/>
              </w:rPr>
              <w:t>Name of School</w:t>
            </w:r>
          </w:p>
        </w:tc>
        <w:tc>
          <w:tcPr>
            <w:tcW w:w="6475" w:type="dxa"/>
          </w:tcPr>
          <w:p w14:paraId="3F4B587B" w14:textId="77777777" w:rsidR="00BD644A" w:rsidRDefault="00BD644A" w:rsidP="00BD644A">
            <w:pPr>
              <w:spacing w:before="120" w:after="120"/>
            </w:pPr>
            <w:bookmarkStart w:id="0" w:name="_GoBack"/>
            <w:bookmarkEnd w:id="0"/>
          </w:p>
        </w:tc>
      </w:tr>
      <w:tr w:rsidR="00BD644A" w14:paraId="424B1321" w14:textId="77777777" w:rsidTr="00BD644A">
        <w:tc>
          <w:tcPr>
            <w:tcW w:w="3261" w:type="dxa"/>
          </w:tcPr>
          <w:p w14:paraId="14C6E0EC" w14:textId="77777777" w:rsidR="00BD644A" w:rsidRPr="00C37919" w:rsidRDefault="00BD644A" w:rsidP="00BD644A">
            <w:pPr>
              <w:spacing w:before="120" w:after="120"/>
              <w:rPr>
                <w:b/>
              </w:rPr>
            </w:pPr>
            <w:r w:rsidRPr="00C37919">
              <w:rPr>
                <w:b/>
              </w:rPr>
              <w:t>Address</w:t>
            </w:r>
          </w:p>
        </w:tc>
        <w:tc>
          <w:tcPr>
            <w:tcW w:w="6475" w:type="dxa"/>
          </w:tcPr>
          <w:p w14:paraId="2CAF837E" w14:textId="77777777" w:rsidR="00BD644A" w:rsidRDefault="00BD644A" w:rsidP="00BD644A">
            <w:pPr>
              <w:spacing w:before="120" w:after="120"/>
            </w:pPr>
          </w:p>
          <w:p w14:paraId="645456BB" w14:textId="77777777" w:rsidR="00BD644A" w:rsidRDefault="00BD644A" w:rsidP="00BD644A">
            <w:pPr>
              <w:spacing w:before="120" w:after="120"/>
            </w:pPr>
          </w:p>
          <w:p w14:paraId="12903B99" w14:textId="77777777" w:rsidR="00BD644A" w:rsidRDefault="00BD644A" w:rsidP="00BD644A">
            <w:pPr>
              <w:spacing w:before="120" w:after="120"/>
            </w:pPr>
          </w:p>
        </w:tc>
      </w:tr>
      <w:tr w:rsidR="00BD644A" w14:paraId="3DC61C35" w14:textId="77777777" w:rsidTr="00BD644A">
        <w:tc>
          <w:tcPr>
            <w:tcW w:w="3261" w:type="dxa"/>
          </w:tcPr>
          <w:p w14:paraId="5529BBD1" w14:textId="77777777" w:rsidR="00BD644A" w:rsidRPr="00C37919" w:rsidRDefault="00BD644A" w:rsidP="00BD644A">
            <w:pPr>
              <w:spacing w:before="120" w:after="120"/>
              <w:rPr>
                <w:b/>
              </w:rPr>
            </w:pPr>
            <w:r w:rsidRPr="00C37919">
              <w:rPr>
                <w:b/>
              </w:rPr>
              <w:t>Contact teacher</w:t>
            </w:r>
          </w:p>
        </w:tc>
        <w:tc>
          <w:tcPr>
            <w:tcW w:w="6475" w:type="dxa"/>
          </w:tcPr>
          <w:p w14:paraId="3D17312B" w14:textId="77777777" w:rsidR="00BD644A" w:rsidRDefault="00BD644A" w:rsidP="00BD644A">
            <w:pPr>
              <w:spacing w:before="120" w:after="120"/>
            </w:pPr>
          </w:p>
        </w:tc>
      </w:tr>
      <w:tr w:rsidR="00BD644A" w14:paraId="2451901F" w14:textId="77777777" w:rsidTr="00BD644A">
        <w:tc>
          <w:tcPr>
            <w:tcW w:w="3261" w:type="dxa"/>
          </w:tcPr>
          <w:p w14:paraId="7434F212" w14:textId="77777777" w:rsidR="00BD644A" w:rsidRPr="00C37919" w:rsidRDefault="00BD644A" w:rsidP="00BD644A">
            <w:pPr>
              <w:spacing w:before="120" w:after="120"/>
              <w:rPr>
                <w:b/>
              </w:rPr>
            </w:pPr>
            <w:r w:rsidRPr="00C37919">
              <w:rPr>
                <w:b/>
              </w:rPr>
              <w:t>Email address</w:t>
            </w:r>
          </w:p>
        </w:tc>
        <w:tc>
          <w:tcPr>
            <w:tcW w:w="6475" w:type="dxa"/>
          </w:tcPr>
          <w:p w14:paraId="2E378E0F" w14:textId="77777777" w:rsidR="00BD644A" w:rsidRDefault="00BD644A" w:rsidP="00BD644A">
            <w:pPr>
              <w:spacing w:before="120" w:after="120"/>
            </w:pPr>
          </w:p>
        </w:tc>
      </w:tr>
      <w:tr w:rsidR="00BD644A" w14:paraId="72B323B1" w14:textId="77777777" w:rsidTr="00BD644A">
        <w:tc>
          <w:tcPr>
            <w:tcW w:w="3261" w:type="dxa"/>
          </w:tcPr>
          <w:p w14:paraId="6812B15A" w14:textId="77777777" w:rsidR="00BD644A" w:rsidRPr="00C37919" w:rsidRDefault="00BD644A" w:rsidP="00BD644A">
            <w:pPr>
              <w:spacing w:before="120" w:after="120"/>
              <w:rPr>
                <w:b/>
              </w:rPr>
            </w:pPr>
            <w:r w:rsidRPr="00C37919">
              <w:rPr>
                <w:b/>
              </w:rPr>
              <w:t>Telephone number</w:t>
            </w:r>
          </w:p>
        </w:tc>
        <w:tc>
          <w:tcPr>
            <w:tcW w:w="6475" w:type="dxa"/>
          </w:tcPr>
          <w:p w14:paraId="302ABD76" w14:textId="77777777" w:rsidR="00BD644A" w:rsidRDefault="00BD644A" w:rsidP="00BD644A">
            <w:pPr>
              <w:spacing w:before="120" w:after="120"/>
            </w:pPr>
          </w:p>
        </w:tc>
      </w:tr>
      <w:tr w:rsidR="00BD644A" w14:paraId="5CA45EB9" w14:textId="77777777" w:rsidTr="00BD644A">
        <w:tc>
          <w:tcPr>
            <w:tcW w:w="3261" w:type="dxa"/>
          </w:tcPr>
          <w:p w14:paraId="5D6D369C" w14:textId="77777777" w:rsidR="00BD644A" w:rsidRPr="00BD644A" w:rsidRDefault="00BD644A" w:rsidP="00BD644A">
            <w:pPr>
              <w:spacing w:before="120" w:after="120"/>
              <w:rPr>
                <w:b/>
              </w:rPr>
            </w:pPr>
            <w:r w:rsidRPr="00BD644A">
              <w:rPr>
                <w:b/>
              </w:rPr>
              <w:t xml:space="preserve">Age / SEN categories interested in </w:t>
            </w:r>
          </w:p>
          <w:p w14:paraId="41D4DB82" w14:textId="77777777" w:rsidR="00BD644A" w:rsidRPr="00BD644A" w:rsidRDefault="00BD644A" w:rsidP="00BD644A">
            <w:pPr>
              <w:spacing w:before="120" w:after="120"/>
              <w:rPr>
                <w:b/>
              </w:rPr>
            </w:pPr>
            <w:r w:rsidRPr="00BD644A">
              <w:rPr>
                <w:b/>
              </w:rPr>
              <w:t>(please tick)</w:t>
            </w:r>
          </w:p>
        </w:tc>
        <w:tc>
          <w:tcPr>
            <w:tcW w:w="6475" w:type="dxa"/>
          </w:tcPr>
          <w:p w14:paraId="1DF5E617" w14:textId="77777777" w:rsidR="00BD644A" w:rsidRPr="00BD644A" w:rsidRDefault="00BD644A" w:rsidP="00BD644A">
            <w:pPr>
              <w:pStyle w:val="ListParagraph"/>
              <w:numPr>
                <w:ilvl w:val="0"/>
                <w:numId w:val="2"/>
              </w:numPr>
              <w:spacing w:before="120" w:after="120" w:line="240" w:lineRule="auto"/>
              <w:ind w:left="407" w:hanging="407"/>
            </w:pPr>
            <w:r w:rsidRPr="00BD644A">
              <w:t>KS1: Reception , Year 1 and Year 2</w:t>
            </w:r>
          </w:p>
          <w:p w14:paraId="7D88CE5A" w14:textId="77777777" w:rsidR="00BD644A" w:rsidRPr="00BD644A" w:rsidRDefault="00BD644A" w:rsidP="00BD644A">
            <w:pPr>
              <w:pStyle w:val="ListParagraph"/>
              <w:numPr>
                <w:ilvl w:val="0"/>
                <w:numId w:val="2"/>
              </w:numPr>
              <w:spacing w:before="120" w:after="120" w:line="240" w:lineRule="auto"/>
              <w:ind w:left="407" w:hanging="407"/>
            </w:pPr>
            <w:r w:rsidRPr="00BD644A">
              <w:t>KS2: Year 3 and 4</w:t>
            </w:r>
          </w:p>
          <w:p w14:paraId="04615646" w14:textId="77777777" w:rsidR="00BD644A" w:rsidRPr="00BD644A" w:rsidRDefault="00BD644A" w:rsidP="00BD644A">
            <w:pPr>
              <w:pStyle w:val="ListParagraph"/>
              <w:numPr>
                <w:ilvl w:val="0"/>
                <w:numId w:val="2"/>
              </w:numPr>
              <w:spacing w:before="120" w:after="120" w:line="240" w:lineRule="auto"/>
              <w:ind w:left="407" w:hanging="407"/>
            </w:pPr>
            <w:r w:rsidRPr="00BD644A">
              <w:t>KS2: Year 5 and  6</w:t>
            </w:r>
          </w:p>
          <w:p w14:paraId="25376D69" w14:textId="77777777" w:rsidR="00BD644A" w:rsidRPr="00BD644A" w:rsidRDefault="00BD644A" w:rsidP="00BD644A">
            <w:pPr>
              <w:pStyle w:val="ListParagraph"/>
              <w:numPr>
                <w:ilvl w:val="0"/>
                <w:numId w:val="2"/>
              </w:numPr>
              <w:spacing w:before="120" w:after="120" w:line="240" w:lineRule="auto"/>
              <w:ind w:left="407" w:hanging="407"/>
            </w:pPr>
            <w:r w:rsidRPr="00BD644A">
              <w:t>KS3: Years 7, 8 and 9</w:t>
            </w:r>
          </w:p>
          <w:p w14:paraId="5A6D0E8A" w14:textId="77777777" w:rsidR="00BD644A" w:rsidRPr="00BD644A" w:rsidRDefault="00BD644A" w:rsidP="00BD644A">
            <w:pPr>
              <w:pStyle w:val="ListParagraph"/>
              <w:numPr>
                <w:ilvl w:val="0"/>
                <w:numId w:val="2"/>
              </w:numPr>
              <w:spacing w:before="120" w:after="120" w:line="240" w:lineRule="auto"/>
              <w:ind w:left="407" w:hanging="407"/>
            </w:pPr>
            <w:r w:rsidRPr="00BD644A">
              <w:t>SEN: Moderate learning Difficulties ( all ages)</w:t>
            </w:r>
          </w:p>
          <w:p w14:paraId="24D3A338" w14:textId="77777777" w:rsidR="00BD644A" w:rsidRPr="00BD644A" w:rsidRDefault="00BD644A" w:rsidP="00BD644A">
            <w:pPr>
              <w:pStyle w:val="ListParagraph"/>
              <w:numPr>
                <w:ilvl w:val="0"/>
                <w:numId w:val="2"/>
              </w:numPr>
              <w:spacing w:before="120" w:after="120" w:line="240" w:lineRule="auto"/>
              <w:ind w:left="407" w:hanging="407"/>
            </w:pPr>
            <w:r w:rsidRPr="00BD644A">
              <w:t>SEN: Severe Learning Disabilities (all ages)</w:t>
            </w:r>
          </w:p>
          <w:p w14:paraId="66296213" w14:textId="77777777" w:rsidR="00BD644A" w:rsidRPr="00BD644A" w:rsidRDefault="00BD644A" w:rsidP="00BD644A">
            <w:pPr>
              <w:pStyle w:val="ListParagraph"/>
              <w:numPr>
                <w:ilvl w:val="0"/>
                <w:numId w:val="2"/>
              </w:numPr>
              <w:spacing w:before="120" w:after="120" w:line="240" w:lineRule="auto"/>
              <w:ind w:left="407" w:hanging="407"/>
            </w:pPr>
            <w:r w:rsidRPr="00BD644A">
              <w:t>SEN: Profound and Multiple Learning Disabilities (all ages)</w:t>
            </w:r>
          </w:p>
        </w:tc>
      </w:tr>
      <w:tr w:rsidR="00BD644A" w14:paraId="60630BDE" w14:textId="77777777" w:rsidTr="00BD644A">
        <w:tc>
          <w:tcPr>
            <w:tcW w:w="3261" w:type="dxa"/>
          </w:tcPr>
          <w:p w14:paraId="28D2C7A9" w14:textId="77777777" w:rsidR="00BD644A" w:rsidRPr="00BD644A" w:rsidRDefault="00BD644A" w:rsidP="00BD644A">
            <w:pPr>
              <w:spacing w:before="120" w:after="120"/>
              <w:rPr>
                <w:b/>
              </w:rPr>
            </w:pPr>
            <w:r w:rsidRPr="00BD644A">
              <w:rPr>
                <w:b/>
              </w:rPr>
              <w:t>Would you like the opportunity to discuss the competition with a YAR committee member? (e.g. in-person meeting / phone call)</w:t>
            </w:r>
          </w:p>
        </w:tc>
        <w:tc>
          <w:tcPr>
            <w:tcW w:w="6475" w:type="dxa"/>
          </w:tcPr>
          <w:p w14:paraId="394259D0" w14:textId="77777777" w:rsidR="00BD644A" w:rsidRPr="00BD644A" w:rsidRDefault="00BD644A" w:rsidP="00BD644A">
            <w:pPr>
              <w:pStyle w:val="ListParagraph"/>
              <w:numPr>
                <w:ilvl w:val="0"/>
                <w:numId w:val="2"/>
              </w:numPr>
              <w:spacing w:before="120" w:after="120" w:line="240" w:lineRule="auto"/>
              <w:ind w:left="407" w:hanging="407"/>
            </w:pPr>
            <w:r w:rsidRPr="00BD644A">
              <w:t>Yes  (please explain)</w:t>
            </w:r>
          </w:p>
          <w:p w14:paraId="417C5BFA" w14:textId="77777777" w:rsidR="00BD644A" w:rsidRPr="00BD644A" w:rsidRDefault="00BD644A" w:rsidP="00BD644A">
            <w:pPr>
              <w:pStyle w:val="ListParagraph"/>
              <w:spacing w:before="120" w:after="120" w:line="240" w:lineRule="auto"/>
              <w:ind w:left="407"/>
            </w:pPr>
            <w:r w:rsidRPr="00BD644A">
              <w:t>_________________________________________________</w:t>
            </w:r>
          </w:p>
          <w:p w14:paraId="5AE1505F" w14:textId="77777777" w:rsidR="00BD644A" w:rsidRPr="00BD644A" w:rsidRDefault="00BD644A" w:rsidP="00BD644A">
            <w:pPr>
              <w:pStyle w:val="ListParagraph"/>
              <w:spacing w:before="120" w:after="120" w:line="240" w:lineRule="auto"/>
              <w:ind w:left="407"/>
            </w:pPr>
            <w:r w:rsidRPr="00BD644A">
              <w:t>_________________________________________________</w:t>
            </w:r>
          </w:p>
          <w:p w14:paraId="10D54274" w14:textId="77777777" w:rsidR="00BD644A" w:rsidRPr="00BD644A" w:rsidRDefault="00BD644A" w:rsidP="00BD644A">
            <w:pPr>
              <w:pStyle w:val="ListParagraph"/>
              <w:numPr>
                <w:ilvl w:val="0"/>
                <w:numId w:val="2"/>
              </w:numPr>
              <w:spacing w:before="120" w:after="120" w:line="240" w:lineRule="auto"/>
              <w:ind w:left="407" w:hanging="407"/>
            </w:pPr>
            <w:r w:rsidRPr="00BD644A">
              <w:t>No</w:t>
            </w:r>
          </w:p>
        </w:tc>
      </w:tr>
      <w:tr w:rsidR="00BD644A" w14:paraId="47D27149" w14:textId="77777777" w:rsidTr="00BD644A">
        <w:tc>
          <w:tcPr>
            <w:tcW w:w="3261" w:type="dxa"/>
          </w:tcPr>
          <w:p w14:paraId="52CB3889" w14:textId="77777777" w:rsidR="00BD644A" w:rsidRPr="00BD644A" w:rsidRDefault="00BD644A" w:rsidP="00BD644A">
            <w:pPr>
              <w:spacing w:before="120" w:after="120"/>
              <w:rPr>
                <w:b/>
              </w:rPr>
            </w:pPr>
            <w:r w:rsidRPr="00BD644A">
              <w:rPr>
                <w:b/>
              </w:rPr>
              <w:t>Would you like help to launch the competition at school from a YAR committee member? (please tick to indicate interest)</w:t>
            </w:r>
          </w:p>
        </w:tc>
        <w:tc>
          <w:tcPr>
            <w:tcW w:w="6475" w:type="dxa"/>
          </w:tcPr>
          <w:p w14:paraId="5944C765" w14:textId="77777777" w:rsidR="00BD644A" w:rsidRPr="00BD644A" w:rsidRDefault="00BD644A" w:rsidP="00BD644A">
            <w:pPr>
              <w:pStyle w:val="ListParagraph"/>
              <w:numPr>
                <w:ilvl w:val="0"/>
                <w:numId w:val="2"/>
              </w:numPr>
              <w:spacing w:before="120" w:after="120" w:line="240" w:lineRule="auto"/>
              <w:ind w:left="407" w:hanging="407"/>
            </w:pPr>
            <w:r w:rsidRPr="00BD644A">
              <w:t>Yes (e.g. Assembly presentation by YAR committee member)</w:t>
            </w:r>
          </w:p>
          <w:p w14:paraId="3EA24F8C" w14:textId="77777777" w:rsidR="00BD644A" w:rsidRPr="00BD644A" w:rsidRDefault="00BD644A" w:rsidP="00BD644A">
            <w:pPr>
              <w:pStyle w:val="ListParagraph"/>
              <w:numPr>
                <w:ilvl w:val="0"/>
                <w:numId w:val="2"/>
              </w:numPr>
              <w:spacing w:before="120" w:after="120" w:line="240" w:lineRule="auto"/>
              <w:ind w:left="407" w:hanging="407"/>
            </w:pPr>
            <w:r w:rsidRPr="00BD644A">
              <w:t>No</w:t>
            </w:r>
          </w:p>
          <w:p w14:paraId="73D2903D" w14:textId="77777777" w:rsidR="00BD644A" w:rsidRPr="00BD644A" w:rsidRDefault="00BD644A" w:rsidP="00BD644A">
            <w:pPr>
              <w:pStyle w:val="ListParagraph"/>
              <w:numPr>
                <w:ilvl w:val="0"/>
                <w:numId w:val="2"/>
              </w:numPr>
              <w:spacing w:before="120" w:after="120" w:line="240" w:lineRule="auto"/>
              <w:ind w:left="407" w:hanging="407"/>
            </w:pPr>
            <w:r w:rsidRPr="00BD644A">
              <w:t>Other (please explain)</w:t>
            </w:r>
          </w:p>
          <w:p w14:paraId="6FF460F4" w14:textId="77777777" w:rsidR="00BD644A" w:rsidRPr="00BD644A" w:rsidRDefault="00BD644A" w:rsidP="00BD644A">
            <w:pPr>
              <w:pStyle w:val="ListParagraph"/>
              <w:spacing w:before="120" w:after="120" w:line="240" w:lineRule="auto"/>
              <w:ind w:left="407"/>
            </w:pPr>
            <w:r w:rsidRPr="00BD644A">
              <w:t>_________________________________________________</w:t>
            </w:r>
          </w:p>
          <w:p w14:paraId="0D3866F5" w14:textId="77777777" w:rsidR="00BD644A" w:rsidRPr="00BD644A" w:rsidRDefault="00BD644A" w:rsidP="00BD644A">
            <w:pPr>
              <w:pStyle w:val="ListParagraph"/>
              <w:spacing w:before="120" w:after="120" w:line="240" w:lineRule="auto"/>
              <w:ind w:left="407"/>
            </w:pPr>
            <w:r w:rsidRPr="00BD644A">
              <w:t>_________________________________________________</w:t>
            </w:r>
          </w:p>
        </w:tc>
      </w:tr>
      <w:tr w:rsidR="00BD644A" w14:paraId="20CB4978" w14:textId="77777777" w:rsidTr="00BD644A">
        <w:tc>
          <w:tcPr>
            <w:tcW w:w="3261" w:type="dxa"/>
          </w:tcPr>
          <w:p w14:paraId="6F50E4C5" w14:textId="77777777" w:rsidR="00BD644A" w:rsidRPr="00BD644A" w:rsidRDefault="00BD644A" w:rsidP="00BD644A">
            <w:pPr>
              <w:spacing w:before="120" w:after="120"/>
              <w:rPr>
                <w:b/>
              </w:rPr>
            </w:pPr>
            <w:r w:rsidRPr="00BD644A">
              <w:rPr>
                <w:b/>
              </w:rPr>
              <w:t>Data protection (GDPR)</w:t>
            </w:r>
          </w:p>
        </w:tc>
        <w:tc>
          <w:tcPr>
            <w:tcW w:w="6475" w:type="dxa"/>
          </w:tcPr>
          <w:p w14:paraId="0D653EF3" w14:textId="77777777" w:rsidR="00BD644A" w:rsidRPr="00BD644A" w:rsidRDefault="00BD644A" w:rsidP="00BD644A">
            <w:pPr>
              <w:spacing w:before="120" w:after="120"/>
              <w:jc w:val="both"/>
            </w:pPr>
            <w:r w:rsidRPr="00BD644A">
              <w:t xml:space="preserve">To comply with GDPR, Young Art Reading (YAR) will hold limited personal and school information (name and contact details – email addresses, phone numbers and postal addresses) on a lawful basis by virtue of Legitimate Interest to support the delivery of the YAR competition and exhibition, including processing competition entries. </w:t>
            </w:r>
          </w:p>
          <w:p w14:paraId="002C9A9E" w14:textId="77777777" w:rsidR="00BD644A" w:rsidRPr="00BD644A" w:rsidRDefault="00BD644A" w:rsidP="00BD644A">
            <w:pPr>
              <w:spacing w:before="120" w:after="120"/>
              <w:jc w:val="both"/>
            </w:pPr>
            <w:r w:rsidRPr="00BD644A">
              <w:t xml:space="preserve">This information is securely stored electronically for the duration of the competition (2019/20 academic year). You will not receive any direct marketing from Cancer Research UK and will only receive information </w:t>
            </w:r>
            <w:r w:rsidRPr="00BD644A">
              <w:lastRenderedPageBreak/>
              <w:t xml:space="preserve">in relation to this specific fundraising event. No third parties benefit from this information, nor are there any wider public benefits or ethical issues. YAR complies with all relevant laws and codes of practice. </w:t>
            </w:r>
          </w:p>
          <w:p w14:paraId="4A344490" w14:textId="77777777" w:rsidR="00BD644A" w:rsidRPr="00BD644A" w:rsidRDefault="00BD644A" w:rsidP="00BD644A">
            <w:pPr>
              <w:spacing w:before="120" w:after="120"/>
            </w:pPr>
            <w:r w:rsidRPr="00BD644A">
              <w:t>By signing this form, you acknowledge your understanding of our GDPR practice and agree to YAR storing said information until July 2020.</w:t>
            </w:r>
          </w:p>
          <w:p w14:paraId="523725C0" w14:textId="77777777" w:rsidR="00BD644A" w:rsidRPr="00BD644A" w:rsidRDefault="00BD644A" w:rsidP="00BD644A">
            <w:pPr>
              <w:spacing w:before="120" w:after="120"/>
              <w:rPr>
                <w:b/>
              </w:rPr>
            </w:pPr>
            <w:r w:rsidRPr="00BD644A">
              <w:rPr>
                <w:b/>
              </w:rPr>
              <w:t>YAR mailing list</w:t>
            </w:r>
          </w:p>
          <w:p w14:paraId="28B00C05" w14:textId="77777777" w:rsidR="00BD644A" w:rsidRPr="00BD644A" w:rsidRDefault="00BD644A" w:rsidP="00BD644A">
            <w:pPr>
              <w:spacing w:before="120" w:after="120"/>
            </w:pPr>
            <w:r w:rsidRPr="00BD644A">
              <w:t>If you would be happy for us to add your email address to the YAR mailing list so that we can notify you of the competition on an annual basis, please tick below.</w:t>
            </w:r>
          </w:p>
          <w:p w14:paraId="04C9EA6C" w14:textId="77777777" w:rsidR="00BD644A" w:rsidRPr="00BD644A" w:rsidRDefault="00BD644A" w:rsidP="00BD644A">
            <w:pPr>
              <w:pStyle w:val="ListParagraph"/>
              <w:numPr>
                <w:ilvl w:val="0"/>
                <w:numId w:val="2"/>
              </w:numPr>
              <w:spacing w:before="120" w:after="120" w:line="240" w:lineRule="auto"/>
            </w:pPr>
            <w:r w:rsidRPr="00BD644A">
              <w:t xml:space="preserve">Yes, please notify me of the competition on an annual basis.       </w:t>
            </w:r>
          </w:p>
          <w:p w14:paraId="5132D31A" w14:textId="77777777" w:rsidR="00BD644A" w:rsidRPr="00BD644A" w:rsidRDefault="00BD644A" w:rsidP="00BD644A">
            <w:pPr>
              <w:pStyle w:val="ListParagraph"/>
              <w:numPr>
                <w:ilvl w:val="0"/>
                <w:numId w:val="2"/>
              </w:numPr>
              <w:spacing w:before="120" w:after="120" w:line="240" w:lineRule="auto"/>
            </w:pPr>
            <w:r w:rsidRPr="00BD644A">
              <w:t>No, please only retain my information for the 2019/20 competition.</w:t>
            </w:r>
          </w:p>
          <w:p w14:paraId="25D96A2F" w14:textId="77777777" w:rsidR="00BD644A" w:rsidRPr="00BD644A" w:rsidRDefault="00BD644A" w:rsidP="00BD644A">
            <w:pPr>
              <w:spacing w:before="120" w:after="120"/>
            </w:pPr>
            <w:r w:rsidRPr="00BD644A">
              <w:t xml:space="preserve">You can change your mind at any time by contacting us at </w:t>
            </w:r>
            <w:hyperlink r:id="rId8" w:history="1">
              <w:r w:rsidRPr="00BD644A">
                <w:rPr>
                  <w:rStyle w:val="Hyperlink"/>
                  <w:b/>
                </w:rPr>
                <w:t>youngartreading@gmail.com</w:t>
              </w:r>
            </w:hyperlink>
            <w:r w:rsidRPr="00BD644A">
              <w:rPr>
                <w:rStyle w:val="Hyperlink"/>
                <w:b/>
              </w:rPr>
              <w:t>.</w:t>
            </w:r>
            <w:r w:rsidRPr="00BD644A">
              <w:t xml:space="preserve"> </w:t>
            </w:r>
          </w:p>
        </w:tc>
      </w:tr>
      <w:tr w:rsidR="00BD644A" w14:paraId="5220D9B9" w14:textId="77777777" w:rsidTr="00BD644A">
        <w:tc>
          <w:tcPr>
            <w:tcW w:w="3261" w:type="dxa"/>
          </w:tcPr>
          <w:p w14:paraId="31CE4382" w14:textId="77777777" w:rsidR="00BD644A" w:rsidRDefault="00BD644A" w:rsidP="00BD644A">
            <w:pPr>
              <w:spacing w:before="120" w:after="120"/>
              <w:rPr>
                <w:b/>
              </w:rPr>
            </w:pPr>
            <w:r>
              <w:rPr>
                <w:b/>
              </w:rPr>
              <w:lastRenderedPageBreak/>
              <w:t>Signature</w:t>
            </w:r>
          </w:p>
        </w:tc>
        <w:tc>
          <w:tcPr>
            <w:tcW w:w="6475" w:type="dxa"/>
          </w:tcPr>
          <w:p w14:paraId="51008D92" w14:textId="77777777" w:rsidR="00BD644A" w:rsidRDefault="00BD644A" w:rsidP="00BD644A">
            <w:pPr>
              <w:spacing w:before="120" w:after="120"/>
              <w:jc w:val="both"/>
            </w:pPr>
          </w:p>
          <w:p w14:paraId="1D43EE7C" w14:textId="77777777" w:rsidR="00BD644A" w:rsidRDefault="00BD644A" w:rsidP="00BD644A">
            <w:pPr>
              <w:spacing w:before="120" w:after="120"/>
              <w:jc w:val="both"/>
            </w:pPr>
          </w:p>
        </w:tc>
      </w:tr>
      <w:tr w:rsidR="00BD644A" w14:paraId="03515DD3" w14:textId="77777777" w:rsidTr="00BD644A">
        <w:tc>
          <w:tcPr>
            <w:tcW w:w="3261" w:type="dxa"/>
          </w:tcPr>
          <w:p w14:paraId="514D5D68" w14:textId="77777777" w:rsidR="00BD644A" w:rsidRDefault="00BD644A" w:rsidP="00BD644A">
            <w:pPr>
              <w:spacing w:before="120" w:after="120"/>
              <w:rPr>
                <w:b/>
              </w:rPr>
            </w:pPr>
            <w:r>
              <w:rPr>
                <w:b/>
              </w:rPr>
              <w:t>Date</w:t>
            </w:r>
          </w:p>
        </w:tc>
        <w:tc>
          <w:tcPr>
            <w:tcW w:w="6475" w:type="dxa"/>
          </w:tcPr>
          <w:p w14:paraId="20053866" w14:textId="77777777" w:rsidR="00BD644A" w:rsidRDefault="00BD644A" w:rsidP="00BD644A">
            <w:pPr>
              <w:spacing w:before="120" w:after="120"/>
              <w:jc w:val="both"/>
            </w:pPr>
          </w:p>
        </w:tc>
      </w:tr>
    </w:tbl>
    <w:p w14:paraId="0AFC5579" w14:textId="1843ABB3" w:rsidR="00C37919" w:rsidRDefault="00C37919" w:rsidP="00C37919">
      <w:pPr>
        <w:rPr>
          <w:rStyle w:val="Hyperlink"/>
        </w:rPr>
      </w:pPr>
    </w:p>
    <w:p w14:paraId="74CBA108" w14:textId="7EB952A7" w:rsidR="00A93C74" w:rsidRDefault="00A93C74" w:rsidP="00A93C74">
      <w:pPr>
        <w:spacing w:before="240" w:after="120" w:line="240" w:lineRule="auto"/>
        <w:jc w:val="both"/>
      </w:pPr>
      <w:r>
        <w:t>Please return this form to Trista Thompson via email (</w:t>
      </w:r>
      <w:hyperlink r:id="rId9" w:history="1">
        <w:r w:rsidRPr="00964E0B">
          <w:rPr>
            <w:rStyle w:val="Hyperlink"/>
            <w:b/>
          </w:rPr>
          <w:t>youngartreading@gmail.com</w:t>
        </w:r>
      </w:hyperlink>
      <w:r>
        <w:t>) or post (</w:t>
      </w:r>
      <w:r w:rsidRPr="00A93C74">
        <w:rPr>
          <w:b/>
        </w:rPr>
        <w:t>Trista Thompson, YAR 2019-2020, 12 Wendover Way, Tilehurst, Reading RG30 4RU</w:t>
      </w:r>
      <w:r>
        <w:rPr>
          <w:b/>
        </w:rPr>
        <w:t>)</w:t>
      </w:r>
      <w:r w:rsidRPr="00A93C74">
        <w:t>.</w:t>
      </w:r>
    </w:p>
    <w:p w14:paraId="1E2217B4" w14:textId="2FBA1429" w:rsidR="00C37919" w:rsidRDefault="00A93C74" w:rsidP="00A93C74">
      <w:pPr>
        <w:spacing w:before="120" w:after="120" w:line="240" w:lineRule="auto"/>
        <w:jc w:val="both"/>
      </w:pPr>
      <w:r>
        <w:t>Once we have received your expression of interest, we will be in touch as soon as possible to confirm next steps and provide more information/resources to help you launch the competition in September.</w:t>
      </w:r>
    </w:p>
    <w:sectPr w:rsidR="00C37919" w:rsidSect="00F57888">
      <w:headerReference w:type="default" r:id="rId10"/>
      <w:footerReference w:type="default" r:id="rId11"/>
      <w:pgSz w:w="11906" w:h="16838"/>
      <w:pgMar w:top="2713"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061742" w14:textId="77777777" w:rsidR="00481A7B" w:rsidRDefault="00481A7B" w:rsidP="00C149B4">
      <w:pPr>
        <w:spacing w:after="0" w:line="240" w:lineRule="auto"/>
      </w:pPr>
      <w:r>
        <w:separator/>
      </w:r>
    </w:p>
  </w:endnote>
  <w:endnote w:type="continuationSeparator" w:id="0">
    <w:p w14:paraId="772D1895" w14:textId="77777777" w:rsidR="00481A7B" w:rsidRDefault="00481A7B" w:rsidP="00C149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9CFFE2" w14:textId="73B2CD87" w:rsidR="00EB63EF" w:rsidRDefault="0004607A">
    <w:pPr>
      <w:pStyle w:val="Footer"/>
    </w:pPr>
    <w:r>
      <w:rPr>
        <w:noProof/>
        <w:lang w:eastAsia="en-GB"/>
      </w:rPr>
      <w:drawing>
        <wp:anchor distT="0" distB="0" distL="114300" distR="114300" simplePos="0" relativeHeight="251657728" behindDoc="0" locked="0" layoutInCell="1" allowOverlap="1" wp14:anchorId="2815954A" wp14:editId="1C9F309A">
          <wp:simplePos x="0" y="0"/>
          <wp:positionH relativeFrom="column">
            <wp:posOffset>4442460</wp:posOffset>
          </wp:positionH>
          <wp:positionV relativeFrom="paragraph">
            <wp:posOffset>-12065</wp:posOffset>
          </wp:positionV>
          <wp:extent cx="1800860" cy="718820"/>
          <wp:effectExtent l="0" t="0" r="0" b="0"/>
          <wp:wrapSquare wrapText="bothSides"/>
          <wp:docPr id="165"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RUK_Logo_Kids_Teen.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00860" cy="718820"/>
                  </a:xfrm>
                  <a:prstGeom prst="rect">
                    <a:avLst/>
                  </a:prstGeom>
                </pic:spPr>
              </pic:pic>
            </a:graphicData>
          </a:graphic>
        </wp:anchor>
      </w:drawing>
    </w:r>
    <w:r w:rsidR="005717E9">
      <w:rPr>
        <w:noProof/>
        <w:lang w:eastAsia="en-GB"/>
      </w:rPr>
      <w:drawing>
        <wp:inline distT="0" distB="0" distL="0" distR="0" wp14:anchorId="1C88C110" wp14:editId="4563328B">
          <wp:extent cx="1714649" cy="708721"/>
          <wp:effectExtent l="0" t="0" r="0" b="0"/>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undrasing-Regulator-2.png"/>
                  <pic:cNvPicPr/>
                </pic:nvPicPr>
                <pic:blipFill>
                  <a:blip r:embed="rId2">
                    <a:extLst>
                      <a:ext uri="{28A0092B-C50C-407E-A947-70E740481C1C}">
                        <a14:useLocalDpi xmlns:a14="http://schemas.microsoft.com/office/drawing/2010/main" val="0"/>
                      </a:ext>
                    </a:extLst>
                  </a:blip>
                  <a:stretch>
                    <a:fillRect/>
                  </a:stretch>
                </pic:blipFill>
                <pic:spPr>
                  <a:xfrm>
                    <a:off x="0" y="0"/>
                    <a:ext cx="1714649" cy="708721"/>
                  </a:xfrm>
                  <a:prstGeom prst="rect">
                    <a:avLst/>
                  </a:prstGeom>
                </pic:spPr>
              </pic:pic>
            </a:graphicData>
          </a:graphic>
        </wp:inline>
      </w:drawing>
    </w:r>
    <w:r w:rsidR="00EB63EF">
      <w:tab/>
    </w:r>
    <w:r w:rsidR="005717E9">
      <w:tab/>
    </w:r>
  </w:p>
  <w:p w14:paraId="0E116030" w14:textId="77777777" w:rsidR="005717E9" w:rsidRPr="00FB05D4" w:rsidRDefault="0099258E" w:rsidP="005717E9">
    <w:pPr>
      <w:pStyle w:val="Footer"/>
      <w:rPr>
        <w:rFonts w:cstheme="minorHAnsi"/>
        <w:color w:val="1D2228"/>
        <w:sz w:val="16"/>
        <w:szCs w:val="16"/>
        <w:shd w:val="clear" w:color="auto" w:fill="FFFFFF"/>
      </w:rPr>
    </w:pPr>
    <w:r w:rsidRPr="00FB05D4">
      <w:rPr>
        <w:rFonts w:cstheme="minorHAnsi"/>
        <w:color w:val="1D2228"/>
        <w:sz w:val="16"/>
        <w:szCs w:val="16"/>
        <w:shd w:val="clear" w:color="auto" w:fill="FFFFFF"/>
      </w:rPr>
      <w:t>Cancer Research UK is a Registered Charity in England and Wales (1089464), Scotland (SC041666) and the Isle of Man (1103). </w:t>
    </w:r>
  </w:p>
  <w:p w14:paraId="4BA3D82B" w14:textId="77777777" w:rsidR="00EB63EF" w:rsidRPr="00FB05D4" w:rsidRDefault="0099258E">
    <w:pPr>
      <w:pStyle w:val="Footer"/>
      <w:rPr>
        <w:rFonts w:cstheme="minorHAnsi"/>
        <w:sz w:val="16"/>
        <w:szCs w:val="16"/>
      </w:rPr>
    </w:pPr>
    <w:r w:rsidRPr="00FB05D4">
      <w:rPr>
        <w:rFonts w:cstheme="minorHAnsi"/>
        <w:color w:val="1D2228"/>
        <w:sz w:val="16"/>
        <w:szCs w:val="16"/>
        <w:shd w:val="clear" w:color="auto" w:fill="FFFFFF"/>
      </w:rPr>
      <w:t>Registered address: Cancer Research UK, Angel Building, 407 St John Street, London EC1V 4AD</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2D0BCF" w14:textId="77777777" w:rsidR="00481A7B" w:rsidRDefault="00481A7B" w:rsidP="00C149B4">
      <w:pPr>
        <w:spacing w:after="0" w:line="240" w:lineRule="auto"/>
      </w:pPr>
      <w:r>
        <w:separator/>
      </w:r>
    </w:p>
  </w:footnote>
  <w:footnote w:type="continuationSeparator" w:id="0">
    <w:p w14:paraId="7A7326E5" w14:textId="77777777" w:rsidR="00481A7B" w:rsidRDefault="00481A7B" w:rsidP="00C149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EFBF3A" w14:textId="2056779F" w:rsidR="00C149B4" w:rsidRDefault="0004607A" w:rsidP="00C149B4">
    <w:pPr>
      <w:pStyle w:val="Header"/>
      <w:ind w:firstLine="720"/>
    </w:pPr>
    <w:r>
      <w:rPr>
        <w:noProof/>
        <w:lang w:eastAsia="en-GB"/>
      </w:rPr>
      <w:drawing>
        <wp:anchor distT="0" distB="0" distL="114300" distR="114300" simplePos="0" relativeHeight="251658752" behindDoc="0" locked="0" layoutInCell="1" allowOverlap="1" wp14:anchorId="22183ADF" wp14:editId="4A63AF6B">
          <wp:simplePos x="0" y="0"/>
          <wp:positionH relativeFrom="column">
            <wp:posOffset>4978400</wp:posOffset>
          </wp:positionH>
          <wp:positionV relativeFrom="paragraph">
            <wp:posOffset>-91440</wp:posOffset>
          </wp:positionV>
          <wp:extent cx="1264920" cy="1303020"/>
          <wp:effectExtent l="0" t="0" r="0" b="0"/>
          <wp:wrapSquare wrapText="bothSides"/>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YAR-logo.PNG"/>
                  <pic:cNvPicPr/>
                </pic:nvPicPr>
                <pic:blipFill>
                  <a:blip r:embed="rId1">
                    <a:extLst>
                      <a:ext uri="{28A0092B-C50C-407E-A947-70E740481C1C}">
                        <a14:useLocalDpi xmlns:a14="http://schemas.microsoft.com/office/drawing/2010/main" val="0"/>
                      </a:ext>
                    </a:extLst>
                  </a:blip>
                  <a:stretch>
                    <a:fillRect/>
                  </a:stretch>
                </pic:blipFill>
                <pic:spPr>
                  <a:xfrm>
                    <a:off x="0" y="0"/>
                    <a:ext cx="1264920" cy="1303020"/>
                  </a:xfrm>
                  <a:prstGeom prst="rect">
                    <a:avLst/>
                  </a:prstGeom>
                </pic:spPr>
              </pic:pic>
            </a:graphicData>
          </a:graphic>
          <wp14:sizeRelH relativeFrom="margin">
            <wp14:pctWidth>0</wp14:pctWidth>
          </wp14:sizeRelH>
          <wp14:sizeRelV relativeFrom="margin">
            <wp14:pctHeight>0</wp14:pctHeight>
          </wp14:sizeRelV>
        </wp:anchor>
      </w:drawing>
    </w:r>
    <w:r w:rsidR="00C149B4">
      <w:tab/>
    </w:r>
    <w:r w:rsidR="00C149B4">
      <w:tab/>
    </w:r>
  </w:p>
  <w:p w14:paraId="6087EFEE" w14:textId="77777777" w:rsidR="00C149B4" w:rsidRDefault="00C149B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864F13"/>
    <w:multiLevelType w:val="hybridMultilevel"/>
    <w:tmpl w:val="8BE2E0B2"/>
    <w:lvl w:ilvl="0" w:tplc="C4D6F36E">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A1C0FCD"/>
    <w:multiLevelType w:val="hybridMultilevel"/>
    <w:tmpl w:val="DFB82432"/>
    <w:lvl w:ilvl="0" w:tplc="C4D6F36E">
      <w:start w:val="1"/>
      <w:numFmt w:val="bullet"/>
      <w:lvlText w:val=""/>
      <w:lvlJc w:val="left"/>
      <w:pPr>
        <w:ind w:left="644"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87F4195"/>
    <w:multiLevelType w:val="hybridMultilevel"/>
    <w:tmpl w:val="498275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CA61282"/>
    <w:multiLevelType w:val="hybridMultilevel"/>
    <w:tmpl w:val="847886B8"/>
    <w:lvl w:ilvl="0" w:tplc="08090001">
      <w:start w:val="1"/>
      <w:numFmt w:val="bullet"/>
      <w:lvlText w:val=""/>
      <w:lvlJc w:val="left"/>
      <w:pPr>
        <w:ind w:left="644"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615A"/>
    <w:rsid w:val="00006708"/>
    <w:rsid w:val="0004607A"/>
    <w:rsid w:val="0006567A"/>
    <w:rsid w:val="000B705A"/>
    <w:rsid w:val="00152B11"/>
    <w:rsid w:val="001D7B0C"/>
    <w:rsid w:val="001F1310"/>
    <w:rsid w:val="00202454"/>
    <w:rsid w:val="0021614B"/>
    <w:rsid w:val="00235E21"/>
    <w:rsid w:val="002B615A"/>
    <w:rsid w:val="003429C2"/>
    <w:rsid w:val="00415CE9"/>
    <w:rsid w:val="00481A7B"/>
    <w:rsid w:val="004862D5"/>
    <w:rsid w:val="004D421D"/>
    <w:rsid w:val="005232AD"/>
    <w:rsid w:val="005717E9"/>
    <w:rsid w:val="005A425F"/>
    <w:rsid w:val="005B0D1B"/>
    <w:rsid w:val="005B1398"/>
    <w:rsid w:val="006058CC"/>
    <w:rsid w:val="0073075C"/>
    <w:rsid w:val="007616CF"/>
    <w:rsid w:val="007D0377"/>
    <w:rsid w:val="0087764A"/>
    <w:rsid w:val="00927457"/>
    <w:rsid w:val="0099258E"/>
    <w:rsid w:val="00A86970"/>
    <w:rsid w:val="00A93C74"/>
    <w:rsid w:val="00AB7393"/>
    <w:rsid w:val="00B61198"/>
    <w:rsid w:val="00BD644A"/>
    <w:rsid w:val="00C149B4"/>
    <w:rsid w:val="00C37919"/>
    <w:rsid w:val="00C52201"/>
    <w:rsid w:val="00CB6040"/>
    <w:rsid w:val="00E82028"/>
    <w:rsid w:val="00EA00A7"/>
    <w:rsid w:val="00EB63EF"/>
    <w:rsid w:val="00F02263"/>
    <w:rsid w:val="00F21319"/>
    <w:rsid w:val="00F57888"/>
    <w:rsid w:val="00FB05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440156D0"/>
  <w15:chartTrackingRefBased/>
  <w15:docId w15:val="{D3D1B47E-D1E6-42FA-9622-3061B8D85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49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49B4"/>
  </w:style>
  <w:style w:type="paragraph" w:styleId="Footer">
    <w:name w:val="footer"/>
    <w:basedOn w:val="Normal"/>
    <w:link w:val="FooterChar"/>
    <w:uiPriority w:val="99"/>
    <w:unhideWhenUsed/>
    <w:rsid w:val="00C149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49B4"/>
  </w:style>
  <w:style w:type="paragraph" w:styleId="BalloonText">
    <w:name w:val="Balloon Text"/>
    <w:basedOn w:val="Normal"/>
    <w:link w:val="BalloonTextChar"/>
    <w:uiPriority w:val="99"/>
    <w:semiHidden/>
    <w:unhideWhenUsed/>
    <w:rsid w:val="00C149B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49B4"/>
    <w:rPr>
      <w:rFonts w:ascii="Segoe UI" w:hAnsi="Segoe UI" w:cs="Segoe UI"/>
      <w:sz w:val="18"/>
      <w:szCs w:val="18"/>
    </w:rPr>
  </w:style>
  <w:style w:type="character" w:styleId="Hyperlink">
    <w:name w:val="Hyperlink"/>
    <w:basedOn w:val="DefaultParagraphFont"/>
    <w:uiPriority w:val="99"/>
    <w:unhideWhenUsed/>
    <w:rsid w:val="00EB63EF"/>
    <w:rPr>
      <w:color w:val="0563C1" w:themeColor="hyperlink"/>
      <w:u w:val="single"/>
    </w:rPr>
  </w:style>
  <w:style w:type="character" w:customStyle="1" w:styleId="UnresolvedMention">
    <w:name w:val="Unresolved Mention"/>
    <w:basedOn w:val="DefaultParagraphFont"/>
    <w:uiPriority w:val="99"/>
    <w:semiHidden/>
    <w:unhideWhenUsed/>
    <w:rsid w:val="00EB63EF"/>
    <w:rPr>
      <w:color w:val="605E5C"/>
      <w:shd w:val="clear" w:color="auto" w:fill="E1DFDD"/>
    </w:rPr>
  </w:style>
  <w:style w:type="character" w:styleId="FollowedHyperlink">
    <w:name w:val="FollowedHyperlink"/>
    <w:basedOn w:val="DefaultParagraphFont"/>
    <w:uiPriority w:val="99"/>
    <w:semiHidden/>
    <w:unhideWhenUsed/>
    <w:rsid w:val="005B0D1B"/>
    <w:rPr>
      <w:color w:val="954F72" w:themeColor="followedHyperlink"/>
      <w:u w:val="single"/>
    </w:rPr>
  </w:style>
  <w:style w:type="table" w:styleId="TableGrid">
    <w:name w:val="Table Grid"/>
    <w:basedOn w:val="TableNormal"/>
    <w:uiPriority w:val="39"/>
    <w:rsid w:val="004D42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D421D"/>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2463270">
      <w:bodyDiv w:val="1"/>
      <w:marLeft w:val="0"/>
      <w:marRight w:val="0"/>
      <w:marTop w:val="0"/>
      <w:marBottom w:val="0"/>
      <w:divBdr>
        <w:top w:val="none" w:sz="0" w:space="0" w:color="auto"/>
        <w:left w:val="none" w:sz="0" w:space="0" w:color="auto"/>
        <w:bottom w:val="none" w:sz="0" w:space="0" w:color="auto"/>
        <w:right w:val="none" w:sz="0" w:space="0" w:color="auto"/>
      </w:divBdr>
    </w:div>
    <w:div w:id="1380132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oungartreading@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youngartreading@gmail.com" TargetMode="Externa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x915163\Downloads\YAR%20letter%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CB01BE-27C3-4F63-9F90-DBE320A9DB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YAR letter template</Template>
  <TotalTime>1</TotalTime>
  <Pages>2</Pages>
  <Words>418</Words>
  <Characters>2383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 Department</dc:creator>
  <cp:keywords/>
  <dc:description/>
  <cp:lastModifiedBy>Jess Johnson</cp:lastModifiedBy>
  <cp:revision>2</cp:revision>
  <dcterms:created xsi:type="dcterms:W3CDTF">2019-05-14T11:50:00Z</dcterms:created>
  <dcterms:modified xsi:type="dcterms:W3CDTF">2019-05-14T11:50:00Z</dcterms:modified>
</cp:coreProperties>
</file>